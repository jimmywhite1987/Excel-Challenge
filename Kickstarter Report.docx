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E62D09" w:rsidRPr="005152F2" w:rsidTr="004E4B02">
        <w:tc>
          <w:tcPr>
            <w:tcW w:w="3023" w:type="dxa"/>
          </w:tcPr>
          <w:sdt>
            <w:sdtPr>
              <w:alias w:val="Your Name:"/>
              <w:tag w:val="Your Name:"/>
              <w:id w:val="-1681114201"/>
              <w:placeholder>
                <w:docPart w:val="4338B42F5578FE4281DFF2EDD62E080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7C3F49" w:rsidP="0009079F">
                <w:pPr>
                  <w:pStyle w:val="Heading1"/>
                </w:pPr>
                <w:r>
                  <w:t>Kickstarter</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rsidTr="0009079F">
              <w:tc>
                <w:tcPr>
                  <w:tcW w:w="3023" w:type="dxa"/>
                  <w:tcBorders>
                    <w:top w:val="nil"/>
                    <w:bottom w:val="nil"/>
                  </w:tcBorders>
                  <w:tcMar>
                    <w:top w:w="360" w:type="dxa"/>
                    <w:bottom w:w="0" w:type="dxa"/>
                  </w:tcMar>
                </w:tcPr>
                <w:p w:rsidR="00E62D09" w:rsidRDefault="00E62D09" w:rsidP="0009079F">
                  <w:pPr>
                    <w:pStyle w:val="Heading3"/>
                  </w:pPr>
                  <w:r w:rsidRPr="005674AC">
                    <w:rPr>
                      <w:noProof/>
                    </w:rPr>
                    <mc:AlternateContent>
                      <mc:Choice Requires="wpg">
                        <w:drawing>
                          <wp:inline distT="0" distB="0" distL="0" distR="0" wp14:anchorId="024B6E1A" wp14:editId="22CB9F7B">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9358DE"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">
                            <v:shape id="Freeform 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Default="007C3F49" w:rsidP="0009079F">
                  <w:pPr>
                    <w:pStyle w:val="Heading3"/>
                  </w:pPr>
                  <w:r>
                    <w:t>jimmywhite87@gmail.com</w:t>
                  </w:r>
                </w:p>
              </w:tc>
            </w:tr>
            <w:tr w:rsidR="00E62D09" w:rsidRPr="005152F2" w:rsidTr="0009079F">
              <w:tc>
                <w:tcPr>
                  <w:tcW w:w="3023" w:type="dxa"/>
                  <w:tcBorders>
                    <w:top w:val="nil"/>
                    <w:bottom w:val="nil"/>
                  </w:tcBorders>
                  <w:tcMar>
                    <w:top w:w="360" w:type="dxa"/>
                    <w:bottom w:w="0" w:type="dxa"/>
                  </w:tcMar>
                </w:tcPr>
                <w:p w:rsidR="00E62D09" w:rsidRDefault="00E62D09" w:rsidP="0009079F">
                  <w:pPr>
                    <w:pStyle w:val="Heading3"/>
                  </w:pPr>
                  <w:r w:rsidRPr="005674AC">
                    <w:rPr>
                      <w:noProof/>
                    </w:rPr>
                    <mc:AlternateContent>
                      <mc:Choice Requires="wpg">
                        <w:drawing>
                          <wp:inline distT="0" distB="0" distL="0" distR="0" wp14:anchorId="22086AD5" wp14:editId="37F72281">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7B7FB4C"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">
                            <v:shape id="Freeform 10"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Default="007C3F49" w:rsidP="0009079F">
                  <w:pPr>
                    <w:pStyle w:val="Heading3"/>
                  </w:pPr>
                  <w:r>
                    <w:t>7049954522</w:t>
                  </w:r>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Default="007C3F49" w:rsidP="0070673F">
                  <w:pPr>
                    <w:pStyle w:val="Heading3"/>
                  </w:pPr>
                  <w:r>
                    <w:t>1030 Edgehill Rd S</w:t>
                  </w:r>
                </w:p>
                <w:p w:rsidR="007C3F49" w:rsidRDefault="007C3F49" w:rsidP="0070673F">
                  <w:pPr>
                    <w:pStyle w:val="Heading3"/>
                  </w:pPr>
                  <w:r>
                    <w:t>Apt 302</w:t>
                  </w:r>
                </w:p>
                <w:p w:rsidR="007C3F49" w:rsidRPr="00441EB9" w:rsidRDefault="007C3F49" w:rsidP="0070673F">
                  <w:pPr>
                    <w:pStyle w:val="Heading3"/>
                    <w:rPr>
                      <w:rFonts w:asciiTheme="minorHAnsi" w:eastAsiaTheme="minorHAnsi" w:hAnsiTheme="minorHAnsi" w:cstheme="minorBidi"/>
                      <w:szCs w:val="18"/>
                    </w:rPr>
                  </w:pPr>
                  <w:r>
                    <w:t>Charlotte, NC 28207</w:t>
                  </w:r>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E62D09" w:rsidTr="004E4B02">
              <w:trPr>
                <w:trHeight w:val="10512"/>
              </w:trPr>
              <w:tc>
                <w:tcPr>
                  <w:tcW w:w="6190" w:type="dxa"/>
                  <w:tcMar>
                    <w:left w:w="115" w:type="dxa"/>
                    <w:bottom w:w="576" w:type="dxa"/>
                    <w:right w:w="115" w:type="dxa"/>
                  </w:tcMar>
                </w:tcPr>
                <w:p w:rsidR="00E62D09" w:rsidRDefault="002325CC" w:rsidP="0009079F">
                  <w:pPr>
                    <w:pStyle w:val="Heading2"/>
                  </w:pPr>
                  <w:sdt>
                    <w:sdtPr>
                      <w:alias w:val="Recipient Name:"/>
                      <w:tag w:val="Recipient Name:"/>
                      <w:id w:val="-856427655"/>
                      <w:placeholder>
                        <w:docPart w:val="C33A940486230746A442938222EB0A8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C3F49">
                        <w:t>Jimmy White</w:t>
                      </w:r>
                    </w:sdtContent>
                  </w:sdt>
                </w:p>
                <w:p w:rsidR="00E62D09" w:rsidRPr="005152F2" w:rsidRDefault="007C3F49" w:rsidP="007C3F49">
                  <w:pPr>
                    <w:pStyle w:val="Heading2"/>
                  </w:pPr>
                  <w:r>
                    <w:t>data analyst</w:t>
                  </w:r>
                </w:p>
                <w:p w:rsidR="00ED349C" w:rsidRDefault="007C3F49" w:rsidP="007C3F49">
                  <w:pPr>
                    <w:pStyle w:val="ListParagraph"/>
                    <w:numPr>
                      <w:ilvl w:val="0"/>
                      <w:numId w:val="1"/>
                    </w:numPr>
                    <w:rPr>
                      <w:b/>
                      <w:bCs/>
                    </w:rPr>
                  </w:pPr>
                  <w:r w:rsidRPr="00D765FC">
                    <w:rPr>
                      <w:b/>
                      <w:bCs/>
                    </w:rPr>
                    <w:t xml:space="preserve">Given the </w:t>
                  </w:r>
                  <w:r w:rsidR="00D765FC" w:rsidRPr="00D765FC">
                    <w:rPr>
                      <w:b/>
                      <w:bCs/>
                    </w:rPr>
                    <w:t>provided data, what are three conclusions w</w:t>
                  </w:r>
                  <w:r w:rsidR="00D765FC">
                    <w:rPr>
                      <w:b/>
                      <w:bCs/>
                    </w:rPr>
                    <w:t>e</w:t>
                  </w:r>
                  <w:r w:rsidR="00D765FC" w:rsidRPr="00D765FC">
                    <w:rPr>
                      <w:b/>
                      <w:bCs/>
                    </w:rPr>
                    <w:t xml:space="preserve"> can draw about Kickstarter campaigns?</w:t>
                  </w:r>
                </w:p>
                <w:p w:rsidR="00D765FC" w:rsidRPr="00D765FC" w:rsidRDefault="00D765FC" w:rsidP="00D765FC">
                  <w:pPr>
                    <w:pStyle w:val="ListParagraph"/>
                  </w:pPr>
                  <w:r>
                    <w:t>Given the data, it is reasonable to assume that campaigns launched between the start of the quarter and a month after the start of the quarter</w:t>
                  </w:r>
                  <w:r w:rsidRPr="002919B8">
                    <w:t>, i.e., February</w:t>
                  </w:r>
                  <w:r w:rsidR="002919B8" w:rsidRPr="002919B8">
                    <w:t xml:space="preserve"> or</w:t>
                  </w:r>
                  <w:r w:rsidRPr="002919B8">
                    <w:t xml:space="preserve"> May,</w:t>
                  </w:r>
                  <w:r>
                    <w:t xml:space="preserve"> tend to be the most successful. Taking into account the category of the campaigns, ones associated with Film and Video, Music, Technology, and Theater tend to have much higher success rates than other categories. With theater being the highest category</w:t>
                  </w:r>
                  <w:r w:rsidR="002919B8">
                    <w:t xml:space="preserve">, </w:t>
                  </w:r>
                  <w:r>
                    <w:t>with the</w:t>
                  </w:r>
                  <w:r w:rsidR="002919B8">
                    <w:t xml:space="preserve"> </w:t>
                  </w:r>
                  <w:proofErr w:type="gramStart"/>
                  <w:r w:rsidR="002919B8">
                    <w:t>amount</w:t>
                  </w:r>
                  <w:proofErr w:type="gramEnd"/>
                  <w:r>
                    <w:t xml:space="preserve"> of successful campaigns, it turns out that the subcategory of plays is also the most highly funded.</w:t>
                  </w:r>
                </w:p>
                <w:p w:rsidR="00D765FC" w:rsidRDefault="00D765FC" w:rsidP="007C3F49">
                  <w:pPr>
                    <w:pStyle w:val="ListParagraph"/>
                    <w:numPr>
                      <w:ilvl w:val="0"/>
                      <w:numId w:val="1"/>
                    </w:numPr>
                    <w:rPr>
                      <w:b/>
                      <w:bCs/>
                    </w:rPr>
                  </w:pPr>
                  <w:r w:rsidRPr="00D765FC">
                    <w:rPr>
                      <w:b/>
                      <w:bCs/>
                    </w:rPr>
                    <w:t>What are some limitations of this dataset?</w:t>
                  </w:r>
                </w:p>
                <w:p w:rsidR="00D765FC" w:rsidRPr="00D765FC" w:rsidRDefault="00D765FC" w:rsidP="00D765FC">
                  <w:pPr>
                    <w:pStyle w:val="ListParagraph"/>
                  </w:pPr>
                  <w:r>
                    <w:t xml:space="preserve">One of the biggest limitations of this dataset is that it doesn’t account for </w:t>
                  </w:r>
                  <w:r w:rsidR="0007610C">
                    <w:t>any data</w:t>
                  </w:r>
                  <w:r w:rsidR="00CF2855">
                    <w:t xml:space="preserve"> beyond</w:t>
                  </w:r>
                  <w:r w:rsidR="0007610C">
                    <w:t xml:space="preserve"> 2017. In order to truly understand what is still trending and what continues to be the best funded campaigns, you would have to include the most recent data. Also, all previous conclusions were based on taking the </w:t>
                  </w:r>
                  <w:r w:rsidR="002919B8">
                    <w:t>entire dataset into account</w:t>
                  </w:r>
                  <w:r w:rsidR="0007610C">
                    <w:t xml:space="preserve">, rather than understanding that this could vary from country to country as far as what is most </w:t>
                  </w:r>
                  <w:r w:rsidR="0007610C" w:rsidRPr="002919B8">
                    <w:t>successful</w:t>
                  </w:r>
                  <w:r w:rsidR="0007610C">
                    <w:t xml:space="preserve">, as well as the time of year and goal amounts that tend to be the most </w:t>
                  </w:r>
                  <w:r w:rsidR="0007610C" w:rsidRPr="002919B8">
                    <w:t>successful</w:t>
                  </w:r>
                  <w:r w:rsidR="0007610C">
                    <w:t xml:space="preserve">. </w:t>
                  </w:r>
                </w:p>
                <w:p w:rsidR="00D765FC" w:rsidRDefault="00D765FC" w:rsidP="007C3F49">
                  <w:pPr>
                    <w:pStyle w:val="ListParagraph"/>
                    <w:numPr>
                      <w:ilvl w:val="0"/>
                      <w:numId w:val="1"/>
                    </w:numPr>
                  </w:pPr>
                  <w:r w:rsidRPr="00D765FC">
                    <w:rPr>
                      <w:b/>
                      <w:bCs/>
                    </w:rPr>
                    <w:t>What are some other possible tables and/or graphs that we could create?</w:t>
                  </w:r>
                  <w:r>
                    <w:t xml:space="preserve"> </w:t>
                  </w:r>
                </w:p>
                <w:p w:rsidR="0007610C" w:rsidRPr="0007610C" w:rsidRDefault="0007610C" w:rsidP="0007610C">
                  <w:pPr>
                    <w:pStyle w:val="ListParagraph"/>
                  </w:pPr>
                  <w:r>
                    <w:t xml:space="preserve">As mentioned above, </w:t>
                  </w:r>
                  <w:r w:rsidR="00CF2855">
                    <w:t xml:space="preserve">being </w:t>
                  </w:r>
                  <w:r>
                    <w:t xml:space="preserve">able to filter by country as far as the dataset </w:t>
                  </w:r>
                  <w:r w:rsidR="00235714">
                    <w:t>is quite useful. However,</w:t>
                  </w:r>
                  <w:r>
                    <w:t xml:space="preserve"> </w:t>
                  </w:r>
                  <w:r w:rsidRPr="002919B8">
                    <w:t>it</w:t>
                  </w:r>
                  <w:r>
                    <w:t xml:space="preserve"> </w:t>
                  </w:r>
                  <w:r w:rsidR="002919B8">
                    <w:t xml:space="preserve">is </w:t>
                  </w:r>
                  <w:r>
                    <w:t xml:space="preserve">relevant to understand </w:t>
                  </w:r>
                  <w:r w:rsidR="00235714">
                    <w:t xml:space="preserve">that </w:t>
                  </w:r>
                  <w:r>
                    <w:t>if the data is needed for a small number of countries</w:t>
                  </w:r>
                  <w:r w:rsidR="00235714">
                    <w:t xml:space="preserve">, </w:t>
                  </w:r>
                  <w:r>
                    <w:t xml:space="preserve">charts/tables/graphs </w:t>
                  </w:r>
                  <w:r w:rsidR="00235714">
                    <w:t xml:space="preserve">aren’t as easily accessible. </w:t>
                  </w:r>
                  <w:r>
                    <w:t xml:space="preserve"> </w:t>
                  </w:r>
                  <w:r w:rsidR="00235714">
                    <w:t>While a</w:t>
                  </w:r>
                  <w:r>
                    <w:t xml:space="preserve">ll of the data </w:t>
                  </w:r>
                  <w:r w:rsidR="00235714">
                    <w:t>is easy to view simultaneously</w:t>
                  </w:r>
                  <w:r>
                    <w:t xml:space="preserve">, </w:t>
                  </w:r>
                  <w:r w:rsidR="00235714">
                    <w:t xml:space="preserve">it </w:t>
                  </w:r>
                  <w:r>
                    <w:t>would be</w:t>
                  </w:r>
                  <w:r w:rsidR="00235714">
                    <w:t xml:space="preserve"> more beneficial</w:t>
                  </w:r>
                  <w:r>
                    <w:t xml:space="preserve"> in understanding the trends that tend to work for those specific locations</w:t>
                  </w:r>
                  <w:r w:rsidR="00235714">
                    <w:t xml:space="preserve">, to simply display the countries that are appropriate to the study. Thus, further parameters are needed to understand what the allotted data should focus on. </w:t>
                  </w:r>
                </w:p>
              </w:tc>
            </w:tr>
          </w:tbl>
          <w:p w:rsidR="00E62D09" w:rsidRPr="005152F2" w:rsidRDefault="00E62D09" w:rsidP="0009079F"/>
        </w:tc>
      </w:tr>
    </w:tbl>
    <w:p w:rsidR="004416AD" w:rsidRDefault="004416AD" w:rsidP="004E4B02">
      <w:pPr>
        <w:pStyle w:val="NoSpacing"/>
      </w:pPr>
    </w:p>
    <w:sectPr w:rsidR="004416AD" w:rsidSect="004416AD">
      <w:headerReference w:type="default" r:id="rId7"/>
      <w:footerReference w:type="default" r:id="rId8"/>
      <w:headerReference w:type="first" r:id="rId9"/>
      <w:footerReference w:type="first" r:id="rId10"/>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3F49" w:rsidRDefault="007C3F49" w:rsidP="005E79E1">
      <w:pPr>
        <w:spacing w:after="0" w:line="240" w:lineRule="auto"/>
      </w:pPr>
      <w:r>
        <w:separator/>
      </w:r>
    </w:p>
  </w:endnote>
  <w:endnote w:type="continuationSeparator" w:id="0">
    <w:p w:rsidR="007C3F49" w:rsidRDefault="007C3F49"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915424"/>
      <w:docPartObj>
        <w:docPartGallery w:val="Page Numbers (Bottom of Page)"/>
        <w:docPartUnique/>
      </w:docPartObj>
    </w:sdtPr>
    <w:sdtEndPr>
      <w:rPr>
        <w:noProof/>
      </w:rPr>
    </w:sdtEndPr>
    <w:sdtContent>
      <w:p w:rsidR="00087030" w:rsidRDefault="00087030" w:rsidP="00087030">
        <w:pPr>
          <w:pStyle w:val="Footer"/>
        </w:pPr>
        <w:r>
          <w:fldChar w:fldCharType="begin"/>
        </w:r>
        <w:r>
          <w:instrText xml:space="preserve"> PAGE   \* MERGEFORMAT </w:instrText>
        </w:r>
        <w:r>
          <w:fldChar w:fldCharType="separate"/>
        </w:r>
        <w:r w:rsidR="004E4B02">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E865D05"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B0E1CED"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0ghxx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">
              <o:lock v:ext="edit" aspectratio="t"/>
              <v:shape id="Freeform 27"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&#13;&#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3F49" w:rsidRDefault="007C3F49" w:rsidP="005E79E1">
      <w:pPr>
        <w:spacing w:after="0" w:line="240" w:lineRule="auto"/>
      </w:pPr>
      <w:r>
        <w:separator/>
      </w:r>
    </w:p>
  </w:footnote>
  <w:footnote w:type="continuationSeparator" w:id="0">
    <w:p w:rsidR="007C3F49" w:rsidRDefault="007C3F49"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372A0A1"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43D9DFB"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Z40nhYAAKq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">
              <o:lock v:ext="edit" aspectratio="t"/>
              <v:shape id="Freeform 5"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778C8"/>
    <w:multiLevelType w:val="hybridMultilevel"/>
    <w:tmpl w:val="BC50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49"/>
    <w:rsid w:val="00065295"/>
    <w:rsid w:val="0007610C"/>
    <w:rsid w:val="00087030"/>
    <w:rsid w:val="001A183F"/>
    <w:rsid w:val="002325CC"/>
    <w:rsid w:val="00235714"/>
    <w:rsid w:val="00253B9D"/>
    <w:rsid w:val="002919B8"/>
    <w:rsid w:val="00293B83"/>
    <w:rsid w:val="002A4640"/>
    <w:rsid w:val="002B444C"/>
    <w:rsid w:val="0038539E"/>
    <w:rsid w:val="004242EC"/>
    <w:rsid w:val="004416AD"/>
    <w:rsid w:val="004E4B02"/>
    <w:rsid w:val="005E79E1"/>
    <w:rsid w:val="006A3CE7"/>
    <w:rsid w:val="0070673F"/>
    <w:rsid w:val="007C3F49"/>
    <w:rsid w:val="008A188A"/>
    <w:rsid w:val="00A56D1A"/>
    <w:rsid w:val="00BC2A58"/>
    <w:rsid w:val="00CF2855"/>
    <w:rsid w:val="00D765FC"/>
    <w:rsid w:val="00E22177"/>
    <w:rsid w:val="00E62D09"/>
    <w:rsid w:val="00ED349C"/>
    <w:rsid w:val="00F2556B"/>
    <w:rsid w:val="00F31E8E"/>
    <w:rsid w:val="00FC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49EE9"/>
  <w15:chartTrackingRefBased/>
  <w15:docId w15:val="{18D0CDE7-E200-384F-9864-B1658F87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 w:type="paragraph" w:styleId="ListParagraph">
    <w:name w:val="List Paragraph"/>
    <w:basedOn w:val="Normal"/>
    <w:uiPriority w:val="34"/>
    <w:unhideWhenUsed/>
    <w:qFormat/>
    <w:rsid w:val="007C3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white/Library/Containers/com.microsoft.Word/Data/Library/Application%20Support/Microsoft/Office/16.0/DTS/en-US%7bF86CA5E3-C968-CC44-A7BC-B711EEE5AAF9%7d/%7bC24BB1FF-6D1A-ED47-AA39-F9A5655D9254%7dtf163927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38B42F5578FE4281DFF2EDD62E080A"/>
        <w:category>
          <w:name w:val="General"/>
          <w:gallery w:val="placeholder"/>
        </w:category>
        <w:types>
          <w:type w:val="bbPlcHdr"/>
        </w:types>
        <w:behaviors>
          <w:behavior w:val="content"/>
        </w:behaviors>
        <w:guid w:val="{5BC9129C-6EA4-5F42-BF1E-4DF6AD23B96D}"/>
      </w:docPartPr>
      <w:docPartBody>
        <w:p w:rsidR="00000000" w:rsidRDefault="00DA30D0">
          <w:pPr>
            <w:pStyle w:val="4338B42F5578FE4281DFF2EDD62E080A"/>
          </w:pPr>
          <w:r w:rsidRPr="005152F2">
            <w:t>Your Name</w:t>
          </w:r>
        </w:p>
      </w:docPartBody>
    </w:docPart>
    <w:docPart>
      <w:docPartPr>
        <w:name w:val="C33A940486230746A442938222EB0A88"/>
        <w:category>
          <w:name w:val="General"/>
          <w:gallery w:val="placeholder"/>
        </w:category>
        <w:types>
          <w:type w:val="bbPlcHdr"/>
        </w:types>
        <w:behaviors>
          <w:behavior w:val="content"/>
        </w:behaviors>
        <w:guid w:val="{0C632716-EEF2-1F44-8BA6-25F0D7102F9F}"/>
      </w:docPartPr>
      <w:docPartBody>
        <w:p w:rsidR="00000000" w:rsidRDefault="00DA30D0">
          <w:pPr>
            <w:pStyle w:val="C33A940486230746A442938222EB0A88"/>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38B42F5578FE4281DFF2EDD62E080A">
    <w:name w:val="4338B42F5578FE4281DFF2EDD62E080A"/>
  </w:style>
  <w:style w:type="paragraph" w:customStyle="1" w:styleId="A2C1486D3CE49840B01F5499E2FEE59F">
    <w:name w:val="A2C1486D3CE49840B01F5499E2FEE59F"/>
  </w:style>
  <w:style w:type="paragraph" w:customStyle="1" w:styleId="506CA3FE0D4253449C8A461B1AE8AD80">
    <w:name w:val="506CA3FE0D4253449C8A461B1AE8AD80"/>
  </w:style>
  <w:style w:type="paragraph" w:customStyle="1" w:styleId="95A1B57807E20B4FA0C337E3137BDED6">
    <w:name w:val="95A1B57807E20B4FA0C337E3137BDED6"/>
  </w:style>
  <w:style w:type="paragraph" w:customStyle="1" w:styleId="C33A940486230746A442938222EB0A88">
    <w:name w:val="C33A940486230746A442938222EB0A88"/>
  </w:style>
  <w:style w:type="paragraph" w:customStyle="1" w:styleId="5DE97653FDB45E4D9F34E4650CFAEC5F">
    <w:name w:val="5DE97653FDB45E4D9F34E4650CFAEC5F"/>
  </w:style>
  <w:style w:type="paragraph" w:customStyle="1" w:styleId="23DC9E9F1C30F349AB44985CF6E907A5">
    <w:name w:val="23DC9E9F1C30F349AB44985CF6E907A5"/>
  </w:style>
  <w:style w:type="paragraph" w:customStyle="1" w:styleId="5417C7111AEEDC4DB25ABC9F256752F6">
    <w:name w:val="5417C7111AEEDC4DB25ABC9F256752F6"/>
  </w:style>
  <w:style w:type="paragraph" w:customStyle="1" w:styleId="D5E9614CFD4EF44882FB1CAE491DDE0E">
    <w:name w:val="D5E9614CFD4EF44882FB1CAE491DDE0E"/>
  </w:style>
  <w:style w:type="paragraph" w:customStyle="1" w:styleId="23962B27893012499AF4FF53C10833C1">
    <w:name w:val="23962B27893012499AF4FF53C10833C1"/>
  </w:style>
  <w:style w:type="paragraph" w:customStyle="1" w:styleId="F89A6BACB2AFCC49A9B3ACCB39D2C63E">
    <w:name w:val="F89A6BACB2AFCC49A9B3ACCB39D2C6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MOO.dotx</Template>
  <TotalTime>56</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Jimmy White</dc:subject>
  <dc:creator>Kickstarter</dc:creator>
  <cp:keywords/>
  <dc:description/>
  <cp:lastModifiedBy>Jimmy White</cp:lastModifiedBy>
  <cp:revision>2</cp:revision>
  <dcterms:created xsi:type="dcterms:W3CDTF">2020-12-21T02:37:00Z</dcterms:created>
  <dcterms:modified xsi:type="dcterms:W3CDTF">2020-12-21T22:26:00Z</dcterms:modified>
</cp:coreProperties>
</file>